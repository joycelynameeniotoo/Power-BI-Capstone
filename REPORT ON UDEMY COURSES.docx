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eastAsia="ko-KR"/>
        </w:rPr>
        <w:id w:val="-2129384759"/>
        <w:docPartObj>
          <w:docPartGallery w:val="Cover Pages"/>
          <w:docPartUnique/>
        </w:docPartObj>
      </w:sdtPr>
      <w:sdtEndPr/>
      <w:sdtContent>
        <w:p w14:paraId="03AC1E62" w14:textId="77777777" w:rsidR="00FF284E" w:rsidRDefault="00EC13EA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830540" wp14:editId="5E93434B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5EBF90" w14:textId="77777777" w:rsidR="00FF284E" w:rsidRDefault="00FF284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46830540" id="Rectangle 12" o:spid="_x0000_s1026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" fillcolor="#b265f2 [3214]" stroked="f" strokeweight="1.25pt">
                    <v:stroke endcap="round"/>
                    <v:textbox>
                      <w:txbxContent>
                        <w:p w14:paraId="165EBF90" w14:textId="77777777" w:rsidR="00FF284E" w:rsidRDefault="00FF284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B83094" wp14:editId="52897E1E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E2DE4A" w14:textId="77777777" w:rsidR="00FF284E" w:rsidRDefault="00FF284E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1AB83094" id="Rectangle 5" o:spid="_x0000_s102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" fillcolor="#b265f2 [3204]" stroked="f" strokeweight="1.25pt">
                    <v:stroke endcap="round"/>
                    <v:textbox>
                      <w:txbxContent>
                        <w:p w14:paraId="13E2DE4A" w14:textId="77777777" w:rsidR="00FF284E" w:rsidRDefault="00FF284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D163ECF" w14:textId="77777777" w:rsidR="00FF284E" w:rsidRDefault="00EC13EA">
          <w:pPr>
            <w:pStyle w:val="Title"/>
          </w:pPr>
          <w:r>
            <w:rPr>
              <w:noProof/>
              <w:color w:val="000000"/>
              <w:lang w:eastAsia="ja-JP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EE71322" wp14:editId="11D8B902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000000" w:themeColor="text1"/>
                                    <w:kern w:val="28"/>
                                    <w:sz w:val="56"/>
                                    <w:szCs w:val="56"/>
                                    <w14:ligatures w14:val="standard"/>
                                    <w14:numForm w14:val="oldStyle"/>
                                  </w:rPr>
                                  <w:alias w:val="Title"/>
                                  <w:tag w:val="Title"/>
                                  <w:id w:val="-1519844660"/>
                                  <w:placeholder>
                                    <w:docPart w:val="97C36B75BB9F46C996BBCD6F86BE0C15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543B85" w14:textId="2121B10E" w:rsidR="00FF284E" w:rsidRPr="00AA3601" w:rsidRDefault="00D822D8" w:rsidP="00225792">
                                    <w:pPr>
                                      <w:pStyle w:val="Subtitle"/>
                                      <w:spacing w:before="120"/>
                                      <w:rPr>
                                        <w:rFonts w:asciiTheme="majorHAnsi" w:hAnsiTheme="majorHAnsi"/>
                                        <w:color w:val="000000" w:themeColor="text1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000000" w:themeColor="text1"/>
                                        <w:kern w:val="28"/>
                                        <w:sz w:val="56"/>
                                        <w:szCs w:val="56"/>
                                        <w14:ligatures w14:val="standard"/>
                                        <w14:numForm w14:val="oldStyle"/>
                                      </w:rPr>
                                      <w:t>REPORT ON UDEMY COURSES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id w:val="-1879006585"/>
                                  <w:placeholder>
                                    <w:docPart w:val="3A0C71455BDF4E098967447B7C0CD076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7C28FE" w14:textId="548C5B4F" w:rsidR="00FF284E" w:rsidRPr="00AA3601" w:rsidRDefault="00E256C6">
                                    <w:pPr>
                                      <w:pStyle w:val="Subtitle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AA3601">
                                      <w:rPr>
                                        <w:color w:val="000000" w:themeColor="text1"/>
                                      </w:rPr>
                                      <w:t>Power BI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id w:val="-2111879622"/>
                                  <w:placeholder>
                                    <w:docPart w:val="31ED2068335E412EB43C47A0835F8326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E3D8F1C" w14:textId="15547FFA" w:rsidR="00FF284E" w:rsidRPr="00AA3601" w:rsidRDefault="002C5FB9" w:rsidP="00AA3601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Summary</w:t>
                                    </w:r>
                                    <w:r w:rsidR="00AA3601" w:rsidRPr="00AA3601">
                                      <w:rPr>
                                        <w:color w:val="000000" w:themeColor="text1"/>
                                      </w:rPr>
                                      <w:t xml:space="preserve"> Findings: 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 w:rsidR="00AA3601" w:rsidRPr="00AA3601">
                                      <w:rPr>
                                        <w:color w:val="000000" w:themeColor="text1"/>
                                      </w:rPr>
                                      <w:t>ree Courses offered on the Udemy online course platform have the most subscribers. The Web development Subject</w:t>
                                    </w:r>
                                    <w:r w:rsidR="00584160">
                                      <w:rPr>
                                        <w:color w:val="000000" w:themeColor="text1"/>
                                      </w:rPr>
                                      <w:t>-free version</w:t>
                                    </w:r>
                                    <w:r w:rsidR="00AA3601" w:rsidRPr="00AA3601">
                                      <w:rPr>
                                        <w:color w:val="000000" w:themeColor="text1"/>
                                      </w:rPr>
                                      <w:t xml:space="preserve"> is the prevalent pull of subscribers to the online platform. As a result, the total lectures for this course </w:t>
                                    </w:r>
                                    <w:r w:rsidR="003240B7">
                                      <w:rPr>
                                        <w:color w:val="000000" w:themeColor="text1"/>
                                      </w:rPr>
                                      <w:t>are</w:t>
                                    </w:r>
                                    <w:r w:rsidR="00AA3601" w:rsidRPr="00AA3601">
                                      <w:rPr>
                                        <w:color w:val="000000" w:themeColor="text1"/>
                                      </w:rPr>
                                      <w:t xml:space="preserve"> high as well as </w:t>
                                    </w:r>
                                    <w:r w:rsidR="003240B7" w:rsidRPr="00AA3601">
                                      <w:rPr>
                                        <w:color w:val="000000" w:themeColor="text1"/>
                                      </w:rPr>
                                      <w:t>its</w:t>
                                    </w:r>
                                    <w:r w:rsidR="00AA3601" w:rsidRPr="00AA3601">
                                      <w:rPr>
                                        <w:color w:val="000000" w:themeColor="text1"/>
                                      </w:rPr>
                                      <w:t xml:space="preserve"> content duration. Further, reviews are mostly shared from this student pool</w:t>
                                    </w:r>
                                    <w:r w:rsidR="00584160">
                                      <w:rPr>
                                        <w:color w:val="000000" w:themeColor="text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p w14:paraId="0AA80229" w14:textId="77777777" w:rsidR="00FF284E" w:rsidRPr="00AA3601" w:rsidRDefault="00FF284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EE71322" id="Rectangle 16" o:spid="_x0000_s1028" style="position:absolute;margin-left:0;margin-top:0;width:556.9pt;height:11in;z-index:251658240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" fillcolor="#b469f2 [3122]" stroked="f" strokeweight="1.25pt">
                    <v:fill color2="#a144ef [2882]" rotate="t" focusposition="" focussize="1" focus="100%" type="gradientRadial"/>
                    <v:stroke endcap="round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000000" w:themeColor="text1"/>
                              <w:kern w:val="28"/>
                              <w:sz w:val="56"/>
                              <w:szCs w:val="56"/>
                              <w14:ligatures w14:val="standard"/>
                              <w14:numForm w14:val="oldStyle"/>
                            </w:rPr>
                            <w:alias w:val="Title"/>
                            <w:tag w:val="Title"/>
                            <w:id w:val="-1519844660"/>
                            <w:placeholder>
                              <w:docPart w:val="97C36B75BB9F46C996BBCD6F86BE0C15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6543B85" w14:textId="2121B10E" w:rsidR="00FF284E" w:rsidRPr="00AA3601" w:rsidRDefault="00D822D8" w:rsidP="00225792">
                              <w:pPr>
                                <w:pStyle w:val="Subtitle"/>
                                <w:spacing w:before="120"/>
                                <w:rPr>
                                  <w:rFonts w:asciiTheme="majorHAnsi" w:hAnsiTheme="majorHAnsi"/>
                                  <w:color w:val="000000" w:themeColor="text1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kern w:val="28"/>
                                  <w:sz w:val="56"/>
                                  <w:szCs w:val="56"/>
                                  <w14:ligatures w14:val="standard"/>
                                  <w14:numForm w14:val="oldStyle"/>
                                </w:rPr>
                                <w:t>REPORT ON UDEMY COURSES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0000" w:themeColor="text1"/>
                            </w:rPr>
                            <w:alias w:val="Subtitle"/>
                            <w:id w:val="-1879006585"/>
                            <w:placeholder>
                              <w:docPart w:val="3A0C71455BDF4E098967447B7C0CD076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87C28FE" w14:textId="548C5B4F" w:rsidR="00FF284E" w:rsidRPr="00AA3601" w:rsidRDefault="00E256C6">
                              <w:pPr>
                                <w:pStyle w:val="Subtitle"/>
                                <w:rPr>
                                  <w:color w:val="000000" w:themeColor="text1"/>
                                </w:rPr>
                              </w:pPr>
                              <w:r w:rsidRPr="00AA3601">
                                <w:rPr>
                                  <w:color w:val="000000" w:themeColor="text1"/>
                                </w:rPr>
                                <w:t>Power BI Analysis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0000" w:themeColor="text1"/>
                            </w:rPr>
                            <w:alias w:val="Abstract"/>
                            <w:id w:val="-2111879622"/>
                            <w:placeholder>
                              <w:docPart w:val="31ED2068335E412EB43C47A0835F8326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E3D8F1C" w14:textId="15547FFA" w:rsidR="00FF284E" w:rsidRPr="00AA3601" w:rsidRDefault="002C5FB9" w:rsidP="00AA3601">
                              <w:pPr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Summary</w:t>
                              </w:r>
                              <w:r w:rsidR="00AA3601" w:rsidRPr="00AA3601">
                                <w:rPr>
                                  <w:color w:val="000000" w:themeColor="text1"/>
                                </w:rPr>
                                <w:t xml:space="preserve"> Findings: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 w:rsidR="00AA3601" w:rsidRPr="00AA3601">
                                <w:rPr>
                                  <w:color w:val="000000" w:themeColor="text1"/>
                                </w:rPr>
                                <w:t>ree Courses offered on the Udemy online course platform have the most subscribers. The Web development Subject</w:t>
                              </w:r>
                              <w:r w:rsidR="00584160">
                                <w:rPr>
                                  <w:color w:val="000000" w:themeColor="text1"/>
                                </w:rPr>
                                <w:t>-free version</w:t>
                              </w:r>
                              <w:r w:rsidR="00AA3601" w:rsidRPr="00AA3601">
                                <w:rPr>
                                  <w:color w:val="000000" w:themeColor="text1"/>
                                </w:rPr>
                                <w:t xml:space="preserve"> is the prevalent pull of subscribers to the online platform. As a result, the total lectures for this course </w:t>
                              </w:r>
                              <w:r w:rsidR="003240B7">
                                <w:rPr>
                                  <w:color w:val="000000" w:themeColor="text1"/>
                                </w:rPr>
                                <w:t>are</w:t>
                              </w:r>
                              <w:r w:rsidR="00AA3601" w:rsidRPr="00AA3601">
                                <w:rPr>
                                  <w:color w:val="000000" w:themeColor="text1"/>
                                </w:rPr>
                                <w:t xml:space="preserve"> high as well as </w:t>
                              </w:r>
                              <w:r w:rsidR="003240B7" w:rsidRPr="00AA3601">
                                <w:rPr>
                                  <w:color w:val="000000" w:themeColor="text1"/>
                                </w:rPr>
                                <w:t>its</w:t>
                              </w:r>
                              <w:r w:rsidR="00AA3601" w:rsidRPr="00AA3601">
                                <w:rPr>
                                  <w:color w:val="000000" w:themeColor="text1"/>
                                </w:rPr>
                                <w:t xml:space="preserve"> content duration. Further, reviews are mostly shared from this student pool</w:t>
                              </w:r>
                              <w:r w:rsidR="00584160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sdtContent>
                        </w:sdt>
                        <w:p w14:paraId="0AA80229" w14:textId="77777777" w:rsidR="00FF284E" w:rsidRPr="00AA3601" w:rsidRDefault="00FF284E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97487A7" w14:textId="77777777" w:rsidR="00FF284E" w:rsidRDefault="00EC13EA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b/>
          <w:bCs/>
          <w:color w:val="9F40EF" w:themeColor="accent4" w:themeShade="BF"/>
          <w:sz w:val="48"/>
          <w:szCs w:val="48"/>
        </w:rPr>
        <w:id w:val="633372245"/>
        <w:placeholder>
          <w:docPart w:val="08592AABDE814C02B96F6ED25659BCC0"/>
        </w:placeholder>
        <w:temporary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588CFCE4" w14:textId="357C9D1E" w:rsidR="00E64EC8" w:rsidRPr="0037111A" w:rsidRDefault="00D822D8" w:rsidP="006D71E6">
          <w:pPr>
            <w:pStyle w:val="Title"/>
            <w:rPr>
              <w:sz w:val="48"/>
              <w:szCs w:val="48"/>
            </w:rPr>
          </w:pPr>
          <w:r>
            <w:rPr>
              <w:b/>
              <w:bCs/>
              <w:color w:val="9F40EF" w:themeColor="accent4" w:themeShade="BF"/>
              <w:sz w:val="48"/>
              <w:szCs w:val="48"/>
            </w:rPr>
            <w:t>REPORT ON UDEMY COURSES</w:t>
          </w:r>
        </w:p>
      </w:sdtContent>
    </w:sdt>
    <w:p w14:paraId="364850B7" w14:textId="5169245B" w:rsidR="00E64EC8" w:rsidRDefault="00E64EC8" w:rsidP="006D71E6"/>
    <w:p w14:paraId="476DB845" w14:textId="1C9CBC3A" w:rsidR="006D71E6" w:rsidRPr="0037111A" w:rsidRDefault="006D71E6" w:rsidP="006D71E6">
      <w:pPr>
        <w:rPr>
          <w:b/>
          <w:bCs/>
          <w:color w:val="000000" w:themeColor="text1"/>
          <w:sz w:val="24"/>
          <w:szCs w:val="24"/>
        </w:rPr>
      </w:pPr>
      <w:bookmarkStart w:id="0" w:name="_Hlk177326120"/>
      <w:r w:rsidRPr="0037111A">
        <w:rPr>
          <w:b/>
          <w:bCs/>
          <w:color w:val="000000" w:themeColor="text1"/>
          <w:sz w:val="24"/>
          <w:szCs w:val="24"/>
        </w:rPr>
        <w:t>Introduction</w:t>
      </w:r>
    </w:p>
    <w:bookmarkEnd w:id="0"/>
    <w:p w14:paraId="3F16BC65" w14:textId="77777777" w:rsidR="0036596A" w:rsidRDefault="00F8784F" w:rsidP="003240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39" w:lineRule="auto"/>
        <w:ind w:left="28" w:right="586" w:hanging="28"/>
        <w:jc w:val="both"/>
        <w:rPr>
          <w:rFonts w:eastAsia="Calibri" w:cs="Calibri"/>
          <w:bCs/>
          <w:color w:val="000000"/>
          <w:sz w:val="24"/>
          <w:szCs w:val="24"/>
        </w:rPr>
      </w:pPr>
      <w:r w:rsidRPr="0037111A">
        <w:rPr>
          <w:rFonts w:eastAsia="Calibri" w:cs="Calibri"/>
          <w:color w:val="000000"/>
          <w:sz w:val="24"/>
          <w:szCs w:val="24"/>
        </w:rPr>
        <w:t xml:space="preserve">Udemy is a </w:t>
      </w:r>
      <w:r w:rsidR="00E256C6" w:rsidRPr="0037111A">
        <w:rPr>
          <w:rFonts w:eastAsia="Calibri" w:cs="Calibri"/>
          <w:color w:val="000000"/>
          <w:sz w:val="24"/>
          <w:szCs w:val="24"/>
        </w:rPr>
        <w:t>M</w:t>
      </w:r>
      <w:r w:rsidRPr="0037111A">
        <w:rPr>
          <w:rFonts w:eastAsia="Calibri" w:cs="Calibri"/>
          <w:color w:val="000000"/>
          <w:sz w:val="24"/>
          <w:szCs w:val="24"/>
        </w:rPr>
        <w:t xml:space="preserve">assive </w:t>
      </w:r>
      <w:r w:rsidR="00E256C6" w:rsidRPr="0037111A">
        <w:rPr>
          <w:rFonts w:eastAsia="Calibri" w:cs="Calibri"/>
          <w:color w:val="000000"/>
          <w:sz w:val="24"/>
          <w:szCs w:val="24"/>
        </w:rPr>
        <w:t>O</w:t>
      </w:r>
      <w:r w:rsidRPr="0037111A">
        <w:rPr>
          <w:rFonts w:eastAsia="Calibri" w:cs="Calibri"/>
          <w:color w:val="000000"/>
          <w:sz w:val="24"/>
          <w:szCs w:val="24"/>
        </w:rPr>
        <w:t xml:space="preserve">nline </w:t>
      </w:r>
      <w:r w:rsidR="00E256C6" w:rsidRPr="0037111A">
        <w:rPr>
          <w:rFonts w:eastAsia="Calibri" w:cs="Calibri"/>
          <w:color w:val="000000"/>
          <w:sz w:val="24"/>
          <w:szCs w:val="24"/>
        </w:rPr>
        <w:t>O</w:t>
      </w:r>
      <w:r w:rsidRPr="0037111A">
        <w:rPr>
          <w:rFonts w:eastAsia="Calibri" w:cs="Calibri"/>
          <w:color w:val="000000"/>
          <w:sz w:val="24"/>
          <w:szCs w:val="24"/>
        </w:rPr>
        <w:t xml:space="preserve">pen </w:t>
      </w:r>
      <w:r w:rsidR="00E256C6" w:rsidRPr="0037111A">
        <w:rPr>
          <w:rFonts w:eastAsia="Calibri" w:cs="Calibri"/>
          <w:color w:val="000000"/>
          <w:sz w:val="24"/>
          <w:szCs w:val="24"/>
        </w:rPr>
        <w:t>C</w:t>
      </w:r>
      <w:r w:rsidRPr="0037111A">
        <w:rPr>
          <w:rFonts w:eastAsia="Calibri" w:cs="Calibri"/>
          <w:color w:val="000000"/>
          <w:sz w:val="24"/>
          <w:szCs w:val="24"/>
        </w:rPr>
        <w:t xml:space="preserve">ourse (MOOC) platform that offers both free and paid courses. </w:t>
      </w:r>
      <w:r w:rsidR="003240B7" w:rsidRPr="0037111A">
        <w:rPr>
          <w:rFonts w:eastAsia="Calibri" w:cs="Calibri"/>
          <w:color w:val="000000"/>
          <w:sz w:val="24"/>
          <w:szCs w:val="24"/>
        </w:rPr>
        <w:t xml:space="preserve">This dataset contains </w:t>
      </w:r>
      <w:r w:rsidR="003240B7" w:rsidRPr="0037111A">
        <w:rPr>
          <w:rFonts w:eastAsia="Calibri" w:cs="Calibri"/>
          <w:bCs/>
          <w:color w:val="000000"/>
          <w:sz w:val="24"/>
          <w:szCs w:val="24"/>
        </w:rPr>
        <w:t>3682 records of courses from 4 subjects (Business Finance, Graphic Design, Musical Instruments and Web Design) taken from Udemy.</w:t>
      </w:r>
    </w:p>
    <w:p w14:paraId="2E2636F1" w14:textId="77777777" w:rsidR="0036596A" w:rsidRDefault="0036596A" w:rsidP="003240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39" w:lineRule="auto"/>
        <w:ind w:left="28" w:right="586" w:hanging="28"/>
        <w:jc w:val="both"/>
        <w:rPr>
          <w:rFonts w:eastAsia="Calibri" w:cs="Calibri"/>
          <w:bCs/>
          <w:color w:val="000000"/>
          <w:sz w:val="24"/>
          <w:szCs w:val="24"/>
        </w:rPr>
      </w:pPr>
    </w:p>
    <w:p w14:paraId="47AE57EF" w14:textId="2503D098" w:rsidR="0036596A" w:rsidRPr="0036596A" w:rsidRDefault="0036596A" w:rsidP="003659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39" w:lineRule="auto"/>
        <w:ind w:left="28" w:right="586" w:hanging="28"/>
        <w:jc w:val="both"/>
        <w:rPr>
          <w:rFonts w:eastAsia="Calibri" w:cs="Calibri"/>
          <w:b/>
          <w:sz w:val="24"/>
          <w:szCs w:val="24"/>
        </w:rPr>
      </w:pPr>
      <w:r w:rsidRPr="0036596A">
        <w:rPr>
          <w:rFonts w:eastAsia="Calibri" w:cs="Calibri"/>
          <w:b/>
          <w:sz w:val="24"/>
          <w:szCs w:val="24"/>
        </w:rPr>
        <w:t>Objective</w:t>
      </w:r>
    </w:p>
    <w:p w14:paraId="0D3A8136" w14:textId="34B6FF82" w:rsidR="006D71E6" w:rsidRDefault="005E77FE" w:rsidP="005E77FE">
      <w:pPr>
        <w:jc w:val="both"/>
        <w:rPr>
          <w:sz w:val="24"/>
          <w:szCs w:val="24"/>
        </w:rPr>
      </w:pPr>
      <w:r w:rsidRPr="005E77FE">
        <w:rPr>
          <w:sz w:val="24"/>
          <w:szCs w:val="24"/>
        </w:rPr>
        <w:t>This analysis aims to evaluate how the reviewed courses impact Udemy’s business development.</w:t>
      </w:r>
    </w:p>
    <w:p w14:paraId="6B74E794" w14:textId="77777777" w:rsidR="005E77FE" w:rsidRPr="0037111A" w:rsidRDefault="005E77FE" w:rsidP="005E77FE">
      <w:pPr>
        <w:jc w:val="both"/>
        <w:rPr>
          <w:sz w:val="24"/>
          <w:szCs w:val="24"/>
        </w:rPr>
      </w:pPr>
    </w:p>
    <w:p w14:paraId="6A460126" w14:textId="7918DD7D" w:rsidR="006D71E6" w:rsidRPr="0037111A" w:rsidRDefault="002C5FB9" w:rsidP="006D7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Key </w:t>
      </w:r>
      <w:r w:rsidR="006D71E6" w:rsidRPr="0037111A">
        <w:rPr>
          <w:b/>
          <w:bCs/>
          <w:sz w:val="24"/>
          <w:szCs w:val="24"/>
        </w:rPr>
        <w:t>Insights</w:t>
      </w:r>
    </w:p>
    <w:p w14:paraId="7D1FBAA5" w14:textId="18FFF53B" w:rsidR="002C5FB9" w:rsidRDefault="003054CA" w:rsidP="0078185B">
      <w:pPr>
        <w:pStyle w:val="ListParagraph"/>
        <w:numPr>
          <w:ilvl w:val="0"/>
          <w:numId w:val="2"/>
        </w:numPr>
        <w:jc w:val="both"/>
        <w:rPr>
          <w:color w:val="auto"/>
          <w:sz w:val="24"/>
          <w:szCs w:val="24"/>
        </w:rPr>
      </w:pPr>
      <w:r w:rsidRPr="002C5FB9">
        <w:rPr>
          <w:color w:val="auto"/>
          <w:sz w:val="24"/>
          <w:szCs w:val="24"/>
        </w:rPr>
        <w:t xml:space="preserve">The data revealed that, the year 2016 saw the highest number </w:t>
      </w:r>
      <w:r w:rsidR="00914FFB">
        <w:rPr>
          <w:color w:val="auto"/>
          <w:sz w:val="24"/>
          <w:szCs w:val="24"/>
        </w:rPr>
        <w:t xml:space="preserve">(1,204) </w:t>
      </w:r>
      <w:r w:rsidRPr="002C5FB9">
        <w:rPr>
          <w:color w:val="auto"/>
          <w:sz w:val="24"/>
          <w:szCs w:val="24"/>
        </w:rPr>
        <w:t>of subjects been published while the year 2011 witnessed the very least</w:t>
      </w:r>
      <w:r w:rsidR="00914FFB">
        <w:rPr>
          <w:color w:val="auto"/>
          <w:sz w:val="24"/>
          <w:szCs w:val="24"/>
        </w:rPr>
        <w:t xml:space="preserve"> (5).</w:t>
      </w:r>
    </w:p>
    <w:p w14:paraId="02393235" w14:textId="52CE94B1" w:rsidR="002C5FB9" w:rsidRDefault="002C5FB9" w:rsidP="002C5FB9">
      <w:pPr>
        <w:pStyle w:val="ListParagraph"/>
        <w:ind w:firstLine="0"/>
        <w:jc w:val="both"/>
        <w:rPr>
          <w:color w:val="auto"/>
          <w:sz w:val="24"/>
          <w:szCs w:val="24"/>
        </w:rPr>
      </w:pPr>
    </w:p>
    <w:p w14:paraId="0954BE7E" w14:textId="62809D79" w:rsidR="002C5FB9" w:rsidRPr="002C5FB9" w:rsidRDefault="00FD42C5" w:rsidP="0078185B">
      <w:pPr>
        <w:pStyle w:val="ListParagraph"/>
        <w:numPr>
          <w:ilvl w:val="0"/>
          <w:numId w:val="2"/>
        </w:numPr>
        <w:jc w:val="both"/>
        <w:rPr>
          <w:color w:val="auto"/>
          <w:sz w:val="24"/>
          <w:szCs w:val="24"/>
        </w:rPr>
      </w:pPr>
      <w:r w:rsidRPr="002C5FB9">
        <w:rPr>
          <w:color w:val="auto"/>
          <w:sz w:val="24"/>
          <w:szCs w:val="24"/>
        </w:rPr>
        <w:t>The most popular subject was the Web development course</w:t>
      </w:r>
      <w:r w:rsidR="00914FFB">
        <w:rPr>
          <w:color w:val="auto"/>
          <w:sz w:val="24"/>
          <w:szCs w:val="24"/>
        </w:rPr>
        <w:t xml:space="preserve"> with 7.9million subscribers and 0.4million reviews</w:t>
      </w:r>
      <w:r w:rsidR="000A491D" w:rsidRPr="002C5FB9">
        <w:rPr>
          <w:color w:val="auto"/>
          <w:sz w:val="24"/>
          <w:szCs w:val="24"/>
        </w:rPr>
        <w:t xml:space="preserve"> while the Musical Instrument was the least enrolled course</w:t>
      </w:r>
      <w:r w:rsidR="00914FFB">
        <w:rPr>
          <w:color w:val="auto"/>
          <w:sz w:val="24"/>
          <w:szCs w:val="24"/>
        </w:rPr>
        <w:t xml:space="preserve"> with 0.8million subscribers and an insignificant count of reviews</w:t>
      </w:r>
      <w:r w:rsidR="000A491D" w:rsidRPr="002C5FB9">
        <w:rPr>
          <w:color w:val="auto"/>
          <w:sz w:val="24"/>
          <w:szCs w:val="24"/>
        </w:rPr>
        <w:t>.</w:t>
      </w:r>
    </w:p>
    <w:p w14:paraId="4D48A33B" w14:textId="77777777" w:rsidR="002C5FB9" w:rsidRPr="002C5FB9" w:rsidRDefault="002C5FB9" w:rsidP="002C5FB9">
      <w:pPr>
        <w:pStyle w:val="ListParagraph"/>
        <w:ind w:firstLine="0"/>
        <w:jc w:val="both"/>
        <w:rPr>
          <w:color w:val="auto"/>
          <w:sz w:val="24"/>
          <w:szCs w:val="24"/>
        </w:rPr>
      </w:pPr>
    </w:p>
    <w:p w14:paraId="6C4167A5" w14:textId="77777777" w:rsidR="00914FFB" w:rsidRDefault="00914FFB" w:rsidP="0078185B">
      <w:pPr>
        <w:pStyle w:val="ListParagraph"/>
        <w:numPr>
          <w:ilvl w:val="0"/>
          <w:numId w:val="2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Additionally, t</w:t>
      </w:r>
      <w:r w:rsidR="000303F0" w:rsidRPr="002C5FB9">
        <w:rPr>
          <w:color w:val="auto"/>
          <w:sz w:val="24"/>
          <w:szCs w:val="24"/>
        </w:rPr>
        <w:t>he</w:t>
      </w:r>
      <w:r w:rsidR="000A491D" w:rsidRPr="002C5FB9">
        <w:rPr>
          <w:color w:val="auto"/>
          <w:sz w:val="24"/>
          <w:szCs w:val="24"/>
        </w:rPr>
        <w:t xml:space="preserve"> impact of the web development </w:t>
      </w:r>
      <w:r w:rsidR="00F24491" w:rsidRPr="002C5FB9">
        <w:rPr>
          <w:color w:val="auto"/>
          <w:sz w:val="24"/>
          <w:szCs w:val="24"/>
        </w:rPr>
        <w:t xml:space="preserve">subject </w:t>
      </w:r>
      <w:r w:rsidR="000A491D" w:rsidRPr="002C5FB9">
        <w:rPr>
          <w:color w:val="auto"/>
          <w:sz w:val="24"/>
          <w:szCs w:val="24"/>
        </w:rPr>
        <w:t>on the total lectures conducted, the number of subscribers</w:t>
      </w:r>
      <w:r w:rsidR="00170EE4" w:rsidRPr="002C5FB9">
        <w:rPr>
          <w:color w:val="auto"/>
          <w:sz w:val="24"/>
          <w:szCs w:val="24"/>
        </w:rPr>
        <w:t xml:space="preserve">, </w:t>
      </w:r>
      <w:r w:rsidR="000A491D" w:rsidRPr="002C5FB9">
        <w:rPr>
          <w:color w:val="auto"/>
          <w:sz w:val="24"/>
          <w:szCs w:val="24"/>
        </w:rPr>
        <w:t>reviews</w:t>
      </w:r>
      <w:r w:rsidR="00170EE4" w:rsidRPr="002C5FB9">
        <w:rPr>
          <w:color w:val="auto"/>
          <w:sz w:val="24"/>
          <w:szCs w:val="24"/>
        </w:rPr>
        <w:t xml:space="preserve"> and the choice of course level</w:t>
      </w:r>
      <w:r w:rsidR="000A491D" w:rsidRPr="002C5FB9">
        <w:rPr>
          <w:color w:val="auto"/>
          <w:sz w:val="24"/>
          <w:szCs w:val="24"/>
        </w:rPr>
        <w:t xml:space="preserve"> w</w:t>
      </w:r>
      <w:r w:rsidR="00F24491" w:rsidRPr="002C5FB9">
        <w:rPr>
          <w:color w:val="auto"/>
          <w:sz w:val="24"/>
          <w:szCs w:val="24"/>
        </w:rPr>
        <w:t>ere</w:t>
      </w:r>
      <w:r w:rsidR="000A491D" w:rsidRPr="002C5FB9">
        <w:rPr>
          <w:color w:val="auto"/>
          <w:sz w:val="24"/>
          <w:szCs w:val="24"/>
        </w:rPr>
        <w:t xml:space="preserve"> positively correlated.</w:t>
      </w:r>
      <w:r w:rsidR="00F24491" w:rsidRPr="002C5FB9">
        <w:rPr>
          <w:color w:val="auto"/>
          <w:sz w:val="24"/>
          <w:szCs w:val="24"/>
        </w:rPr>
        <w:t xml:space="preserve"> </w:t>
      </w:r>
    </w:p>
    <w:p w14:paraId="24320646" w14:textId="77777777" w:rsidR="00914FFB" w:rsidRPr="00914FFB" w:rsidRDefault="00914FFB" w:rsidP="00914FFB">
      <w:pPr>
        <w:pStyle w:val="ListParagraph"/>
        <w:rPr>
          <w:color w:val="auto"/>
          <w:sz w:val="24"/>
          <w:szCs w:val="24"/>
        </w:rPr>
      </w:pPr>
    </w:p>
    <w:p w14:paraId="580580D5" w14:textId="70AE5D62" w:rsidR="0078185B" w:rsidRPr="002C5FB9" w:rsidRDefault="0078185B" w:rsidP="0078185B">
      <w:pPr>
        <w:pStyle w:val="ListParagraph"/>
        <w:numPr>
          <w:ilvl w:val="0"/>
          <w:numId w:val="2"/>
        </w:numPr>
        <w:jc w:val="both"/>
        <w:rPr>
          <w:color w:val="auto"/>
          <w:sz w:val="24"/>
          <w:szCs w:val="24"/>
        </w:rPr>
      </w:pPr>
      <w:r w:rsidRPr="002C5FB9">
        <w:rPr>
          <w:color w:val="auto"/>
          <w:sz w:val="24"/>
          <w:szCs w:val="24"/>
        </w:rPr>
        <w:t xml:space="preserve">On the other hand, the musical instrument subject generated the least in terms of </w:t>
      </w:r>
      <w:r w:rsidR="003054CA" w:rsidRPr="002C5FB9">
        <w:rPr>
          <w:color w:val="auto"/>
          <w:sz w:val="24"/>
          <w:szCs w:val="24"/>
        </w:rPr>
        <w:t xml:space="preserve">the </w:t>
      </w:r>
      <w:r w:rsidRPr="002C5FB9">
        <w:rPr>
          <w:color w:val="auto"/>
          <w:sz w:val="24"/>
          <w:szCs w:val="24"/>
        </w:rPr>
        <w:t xml:space="preserve">number of subscribers, </w:t>
      </w:r>
      <w:r w:rsidR="003054CA" w:rsidRPr="002C5FB9">
        <w:rPr>
          <w:color w:val="auto"/>
          <w:sz w:val="24"/>
          <w:szCs w:val="24"/>
        </w:rPr>
        <w:t>the content duration, reviews</w:t>
      </w:r>
      <w:r w:rsidR="00170EE4" w:rsidRPr="002C5FB9">
        <w:rPr>
          <w:color w:val="auto"/>
          <w:sz w:val="24"/>
          <w:szCs w:val="24"/>
        </w:rPr>
        <w:t xml:space="preserve">, </w:t>
      </w:r>
      <w:r w:rsidR="003054CA" w:rsidRPr="002C5FB9">
        <w:rPr>
          <w:color w:val="auto"/>
          <w:sz w:val="24"/>
          <w:szCs w:val="24"/>
        </w:rPr>
        <w:t>the number of lectures</w:t>
      </w:r>
      <w:r w:rsidR="00170EE4" w:rsidRPr="002C5FB9">
        <w:rPr>
          <w:color w:val="auto"/>
          <w:sz w:val="24"/>
          <w:szCs w:val="24"/>
        </w:rPr>
        <w:t xml:space="preserve"> conducted</w:t>
      </w:r>
      <w:r w:rsidR="003054CA" w:rsidRPr="002C5FB9">
        <w:rPr>
          <w:color w:val="auto"/>
          <w:sz w:val="24"/>
          <w:szCs w:val="24"/>
        </w:rPr>
        <w:t xml:space="preserve"> </w:t>
      </w:r>
      <w:r w:rsidR="00170EE4" w:rsidRPr="002C5FB9">
        <w:rPr>
          <w:color w:val="auto"/>
          <w:sz w:val="24"/>
          <w:szCs w:val="24"/>
        </w:rPr>
        <w:t>and the choice of course level</w:t>
      </w:r>
      <w:r w:rsidR="003054CA" w:rsidRPr="002C5FB9">
        <w:rPr>
          <w:color w:val="auto"/>
          <w:sz w:val="24"/>
          <w:szCs w:val="24"/>
        </w:rPr>
        <w:t>.</w:t>
      </w:r>
    </w:p>
    <w:p w14:paraId="348EFB29" w14:textId="6E20BC20" w:rsidR="003054CA" w:rsidRDefault="003054CA" w:rsidP="006D71E6">
      <w:pPr>
        <w:rPr>
          <w:sz w:val="24"/>
          <w:szCs w:val="24"/>
        </w:rPr>
      </w:pPr>
    </w:p>
    <w:p w14:paraId="78DE1846" w14:textId="77777777" w:rsidR="00914FFB" w:rsidRDefault="00914FFB" w:rsidP="006D71E6">
      <w:pPr>
        <w:rPr>
          <w:sz w:val="24"/>
          <w:szCs w:val="24"/>
        </w:rPr>
      </w:pPr>
    </w:p>
    <w:p w14:paraId="7A3249D9" w14:textId="04B52667" w:rsidR="006D71E6" w:rsidRPr="0037111A" w:rsidRDefault="006D71E6" w:rsidP="006D71E6">
      <w:pPr>
        <w:rPr>
          <w:b/>
          <w:bCs/>
          <w:sz w:val="24"/>
          <w:szCs w:val="24"/>
        </w:rPr>
      </w:pPr>
      <w:r w:rsidRPr="0037111A">
        <w:rPr>
          <w:b/>
          <w:bCs/>
          <w:sz w:val="24"/>
          <w:szCs w:val="24"/>
        </w:rPr>
        <w:lastRenderedPageBreak/>
        <w:t xml:space="preserve">Recommendations </w:t>
      </w:r>
    </w:p>
    <w:p w14:paraId="60B795BD" w14:textId="2A9F27CF" w:rsidR="00E80ED8" w:rsidRDefault="00E80ED8" w:rsidP="00E80ED8">
      <w:pPr>
        <w:pStyle w:val="ListParagraph"/>
        <w:numPr>
          <w:ilvl w:val="0"/>
          <w:numId w:val="3"/>
        </w:numPr>
        <w:jc w:val="both"/>
        <w:rPr>
          <w:color w:val="auto"/>
          <w:sz w:val="24"/>
          <w:szCs w:val="24"/>
        </w:rPr>
      </w:pPr>
      <w:r w:rsidRPr="00E80ED8">
        <w:rPr>
          <w:color w:val="auto"/>
          <w:sz w:val="24"/>
          <w:szCs w:val="24"/>
        </w:rPr>
        <w:t>Udemy might benefit from developing a strategic business plan aimed at boosting site traffic and revenue. A smart approach could involve emphasizing technology-oriented courses, especially those similar to their most popular offerings. By doing so, they could attract more learners and create a win-win scenario.</w:t>
      </w:r>
    </w:p>
    <w:p w14:paraId="36C701F2" w14:textId="0BA28146" w:rsidR="005E77FE" w:rsidRDefault="005E77FE" w:rsidP="005E77FE">
      <w:pPr>
        <w:pStyle w:val="ListParagraph"/>
        <w:ind w:firstLine="0"/>
        <w:jc w:val="both"/>
        <w:rPr>
          <w:color w:val="auto"/>
          <w:sz w:val="24"/>
          <w:szCs w:val="24"/>
        </w:rPr>
      </w:pPr>
    </w:p>
    <w:p w14:paraId="74462488" w14:textId="77777777" w:rsidR="005E77FE" w:rsidRPr="00E80ED8" w:rsidRDefault="005E77FE" w:rsidP="005E77FE">
      <w:pPr>
        <w:pStyle w:val="ListParagraph"/>
        <w:ind w:firstLine="0"/>
        <w:jc w:val="both"/>
        <w:rPr>
          <w:color w:val="auto"/>
          <w:sz w:val="24"/>
          <w:szCs w:val="24"/>
        </w:rPr>
      </w:pPr>
    </w:p>
    <w:p w14:paraId="39AC3DD2" w14:textId="2A045CB2" w:rsidR="0037111A" w:rsidRPr="00E80ED8" w:rsidRDefault="00E80ED8" w:rsidP="00E80ED8">
      <w:pPr>
        <w:pStyle w:val="ListParagraph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00E80ED8">
        <w:rPr>
          <w:color w:val="auto"/>
          <w:sz w:val="24"/>
          <w:szCs w:val="24"/>
        </w:rPr>
        <w:t>Udemy might benefit from seeking affiliations or accreditations to formalize the education they provide, particularly for their technology-oriented courses. By doing so, they could enhance their credibility and attract learners who value recognized credentials.</w:t>
      </w:r>
    </w:p>
    <w:p w14:paraId="4AFBA6CC" w14:textId="06B81439" w:rsidR="007D20CC" w:rsidRPr="0037111A" w:rsidRDefault="007D20CC" w:rsidP="000A491D">
      <w:pPr>
        <w:rPr>
          <w:sz w:val="24"/>
          <w:szCs w:val="24"/>
        </w:rPr>
      </w:pPr>
    </w:p>
    <w:p w14:paraId="5EEC730C" w14:textId="7EE5124C" w:rsidR="007D20CC" w:rsidRDefault="007D20CC" w:rsidP="000A491D">
      <w:pPr>
        <w:rPr>
          <w:b/>
          <w:bCs/>
          <w:sz w:val="24"/>
          <w:szCs w:val="24"/>
        </w:rPr>
      </w:pPr>
      <w:r w:rsidRPr="0037111A">
        <w:rPr>
          <w:b/>
          <w:bCs/>
          <w:sz w:val="24"/>
          <w:szCs w:val="24"/>
        </w:rPr>
        <w:t>Conclusion</w:t>
      </w:r>
    </w:p>
    <w:p w14:paraId="4D23C431" w14:textId="77777777" w:rsidR="005E77FE" w:rsidRDefault="005E77FE" w:rsidP="005E77FE">
      <w:pPr>
        <w:jc w:val="both"/>
        <w:rPr>
          <w:sz w:val="24"/>
          <w:szCs w:val="24"/>
        </w:rPr>
      </w:pPr>
      <w:r w:rsidRPr="005E77FE">
        <w:rPr>
          <w:sz w:val="24"/>
          <w:szCs w:val="24"/>
        </w:rPr>
        <w:t xml:space="preserve">In summary, </w:t>
      </w:r>
      <w:r>
        <w:rPr>
          <w:sz w:val="24"/>
          <w:szCs w:val="24"/>
        </w:rPr>
        <w:t>the</w:t>
      </w:r>
      <w:r w:rsidRPr="005E77FE">
        <w:rPr>
          <w:sz w:val="24"/>
          <w:szCs w:val="24"/>
        </w:rPr>
        <w:t xml:space="preserve"> analysis reveals that the reviewed courses play a significant role in shaping Udemy’s business development. By strategically focusing on </w:t>
      </w:r>
      <w:r>
        <w:rPr>
          <w:sz w:val="24"/>
          <w:szCs w:val="24"/>
        </w:rPr>
        <w:t xml:space="preserve">top rated </w:t>
      </w:r>
      <w:r w:rsidRPr="005E77FE">
        <w:rPr>
          <w:sz w:val="24"/>
          <w:szCs w:val="24"/>
        </w:rPr>
        <w:t xml:space="preserve">courses, Udemy can continue to attract learners, enhance its reputation, and drive revenue growth. </w:t>
      </w:r>
    </w:p>
    <w:p w14:paraId="34FBDF6D" w14:textId="259480F4" w:rsidR="005E77FE" w:rsidRPr="005E77FE" w:rsidRDefault="005E77FE" w:rsidP="005E77FE">
      <w:pPr>
        <w:jc w:val="both"/>
        <w:rPr>
          <w:sz w:val="24"/>
          <w:szCs w:val="24"/>
        </w:rPr>
      </w:pPr>
      <w:r w:rsidRPr="005E77FE">
        <w:rPr>
          <w:sz w:val="24"/>
          <w:szCs w:val="24"/>
        </w:rPr>
        <w:t xml:space="preserve">As the platform evolves, leveraging the impact of </w:t>
      </w:r>
      <w:r>
        <w:rPr>
          <w:sz w:val="24"/>
          <w:szCs w:val="24"/>
        </w:rPr>
        <w:t>other</w:t>
      </w:r>
      <w:r w:rsidRPr="005E77FE">
        <w:rPr>
          <w:sz w:val="24"/>
          <w:szCs w:val="24"/>
        </w:rPr>
        <w:t xml:space="preserve"> educational offerings will remain crucial for sustained success</w:t>
      </w:r>
      <w:r>
        <w:rPr>
          <w:sz w:val="24"/>
          <w:szCs w:val="24"/>
        </w:rPr>
        <w:t>.</w:t>
      </w:r>
    </w:p>
    <w:sectPr w:rsidR="005E77FE" w:rsidRPr="005E77FE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84E1D" w14:textId="77777777" w:rsidR="00664164" w:rsidRDefault="00664164">
      <w:pPr>
        <w:spacing w:after="0" w:line="240" w:lineRule="auto"/>
      </w:pPr>
      <w:r>
        <w:separator/>
      </w:r>
    </w:p>
  </w:endnote>
  <w:endnote w:type="continuationSeparator" w:id="0">
    <w:p w14:paraId="41165921" w14:textId="77777777" w:rsidR="00664164" w:rsidRDefault="0066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F3E2" w14:textId="77777777" w:rsidR="00FF284E" w:rsidRDefault="00EC13E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0716C1B" wp14:editId="3A4D162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CFE10F" w14:textId="77777777" w:rsidR="00FF284E" w:rsidRDefault="00FF284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0716C1B" id="_x0000_s1035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" fillcolor="#b265f2 [3215]" stroked="f" strokeweight="1.25pt">
              <v:stroke endcap="round"/>
              <v:textbox>
                <w:txbxContent>
                  <w:p w14:paraId="45CFE10F" w14:textId="77777777" w:rsidR="00FF284E" w:rsidRDefault="00FF284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A58E2C4" wp14:editId="7F003CE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95DB6E" w14:textId="77777777" w:rsidR="00FF284E" w:rsidRDefault="00FF284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A58E2C4" id="_x0000_s1036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" fillcolor="#b265f2 [3204]" stroked="f" strokeweight="1.25pt">
              <v:stroke endcap="round"/>
              <v:textbox>
                <w:txbxContent>
                  <w:p w14:paraId="5695DB6E" w14:textId="77777777" w:rsidR="00FF284E" w:rsidRDefault="00FF284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72EA4D2" wp14:editId="6375D9D7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7192C7B" w14:textId="77777777" w:rsidR="00FF284E" w:rsidRDefault="00EC13EA">
                          <w:pPr>
                            <w:jc w:val="center"/>
                            <w:rPr>
                              <w:color w:val="B265F2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B265F2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B265F2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B265F2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B265F2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B265F2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2EA4D2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7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" filled="t" fillcolor="#b265f2 [3204]" strokecolor="#b265f2 [3212]">
              <v:stroke endcap="round"/>
              <v:path arrowok="t"/>
              <v:textbox inset="0,,0">
                <w:txbxContent>
                  <w:p w14:paraId="57192C7B" w14:textId="77777777" w:rsidR="00FF284E" w:rsidRDefault="00EC13EA">
                    <w:pPr>
                      <w:jc w:val="center"/>
                      <w:rPr>
                        <w:color w:val="B265F2" w:themeColor="background1"/>
                        <w:sz w:val="24"/>
                        <w:szCs w:val="20"/>
                      </w:rPr>
                    </w:pPr>
                    <w:r>
                      <w:rPr>
                        <w:color w:val="B265F2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B265F2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B265F2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B265F2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B265F2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93328" w14:textId="77777777" w:rsidR="00FF284E" w:rsidRDefault="00EC13E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B32E6DF" wp14:editId="2ACFC3B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AC2977" w14:textId="77777777" w:rsidR="00FF284E" w:rsidRDefault="00FF284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B32E6DF" id="_x0000_s1038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" fillcolor="#b265f2 [3215]" stroked="f" strokeweight="1.25pt">
              <v:stroke endcap="round"/>
              <v:textbox>
                <w:txbxContent>
                  <w:p w14:paraId="6AAC2977" w14:textId="77777777" w:rsidR="00FF284E" w:rsidRDefault="00FF284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F9420FD" wp14:editId="70C27E1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D3AEDC" w14:textId="77777777" w:rsidR="00FF284E" w:rsidRDefault="00FF284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F9420FD" id="_x0000_s1039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" fillcolor="#b265f2 [3204]" stroked="f" strokeweight="1.25pt">
              <v:stroke endcap="round"/>
              <v:textbox>
                <w:txbxContent>
                  <w:p w14:paraId="77D3AEDC" w14:textId="77777777" w:rsidR="00FF284E" w:rsidRDefault="00FF284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6D60F9" wp14:editId="2F2E1816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BDC97C4" w14:textId="77777777" w:rsidR="00FF284E" w:rsidRDefault="00EC13EA">
                          <w:pPr>
                            <w:jc w:val="center"/>
                            <w:rPr>
                              <w:color w:val="B265F2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B265F2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B265F2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B265F2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B265F2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B265F2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6D60F9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0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" filled="t" fillcolor="#b265f2 [3204]" strokecolor="#b265f2 [3212]">
              <v:stroke endcap="round"/>
              <v:path arrowok="t"/>
              <v:textbox inset="0,,0">
                <w:txbxContent>
                  <w:p w14:paraId="7BDC97C4" w14:textId="77777777" w:rsidR="00FF284E" w:rsidRDefault="00EC13EA">
                    <w:pPr>
                      <w:jc w:val="center"/>
                      <w:rPr>
                        <w:color w:val="B265F2" w:themeColor="background1"/>
                        <w:sz w:val="24"/>
                        <w:szCs w:val="20"/>
                      </w:rPr>
                    </w:pPr>
                    <w:r>
                      <w:rPr>
                        <w:color w:val="B265F2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B265F2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B265F2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B265F2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B265F2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3194" w14:textId="77777777" w:rsidR="00664164" w:rsidRDefault="00664164">
      <w:pPr>
        <w:spacing w:after="0" w:line="240" w:lineRule="auto"/>
      </w:pPr>
      <w:r>
        <w:separator/>
      </w:r>
    </w:p>
  </w:footnote>
  <w:footnote w:type="continuationSeparator" w:id="0">
    <w:p w14:paraId="36D21959" w14:textId="77777777" w:rsidR="00664164" w:rsidRDefault="00664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1A5D" w14:textId="77777777" w:rsidR="00FF284E" w:rsidRDefault="00EC13E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86DE5A" wp14:editId="230D24A0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B265F2" w:themeColor="background1"/>
                            </w:rPr>
                            <w:alias w:val="Title"/>
                            <w:id w:val="-1801148763"/>
                            <w:placeholder>
                              <w:docPart w:val="2C547F6749674211B634CE5B28F68F75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E7C646C" w14:textId="17863179" w:rsidR="00FF284E" w:rsidRDefault="00D822D8">
                              <w:pPr>
                                <w:jc w:val="center"/>
                                <w:rPr>
                                  <w:color w:val="B265F2" w:themeColor="background1"/>
                                </w:rPr>
                              </w:pPr>
                              <w:r>
                                <w:rPr>
                                  <w:color w:val="B265F2" w:themeColor="background1"/>
                                </w:rPr>
                                <w:t>REPORT ON UDEMY COURSES</w:t>
                              </w:r>
                            </w:p>
                          </w:sdtContent>
                        </w:sdt>
                        <w:p w14:paraId="652560D1" w14:textId="77777777" w:rsidR="00FF284E" w:rsidRDefault="00FF284E">
                          <w:pPr>
                            <w:jc w:val="center"/>
                            <w:rPr>
                              <w:color w:val="B265F2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A86DE5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" fillcolor="#b265f2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B265F2" w:themeColor="background1"/>
                      </w:rPr>
                      <w:alias w:val="Title"/>
                      <w:id w:val="-1801148763"/>
                      <w:placeholder>
                        <w:docPart w:val="2C547F6749674211B634CE5B28F68F75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5E7C646C" w14:textId="17863179" w:rsidR="00FF284E" w:rsidRDefault="00D822D8">
                        <w:pPr>
                          <w:jc w:val="center"/>
                          <w:rPr>
                            <w:color w:val="B265F2" w:themeColor="background1"/>
                          </w:rPr>
                        </w:pPr>
                        <w:r>
                          <w:rPr>
                            <w:color w:val="B265F2" w:themeColor="background1"/>
                          </w:rPr>
                          <w:t>REPORT ON UDEMY COURSES</w:t>
                        </w:r>
                      </w:p>
                    </w:sdtContent>
                  </w:sdt>
                  <w:p w14:paraId="652560D1" w14:textId="77777777" w:rsidR="00FF284E" w:rsidRDefault="00FF284E">
                    <w:pPr>
                      <w:jc w:val="center"/>
                      <w:rPr>
                        <w:color w:val="B265F2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A42C067" wp14:editId="7DDC04AF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0D86C71"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" fillcolor="#b469f2 [3121]" stroked="f" strokeweight="1.25pt">
              <v:fill color2="#a144ef [2881]" rotate="t" angle="348" colors="0 white;6554f white" focus="100%" type="gradient"/>
              <v:stroke endcap="round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CACA289" wp14:editId="05E4507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CF5654" w14:textId="77777777" w:rsidR="00FF284E" w:rsidRDefault="00FF284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CACA289" id="_x0000_s1030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" fillcolor="#b265f2 [3204]" stroked="f" strokeweight="1.25pt">
              <v:stroke endcap="round"/>
              <v:textbox>
                <w:txbxContent>
                  <w:p w14:paraId="2FCF5654" w14:textId="77777777" w:rsidR="00FF284E" w:rsidRDefault="00FF284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2EEBD78" wp14:editId="3BE763D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9200A8" w14:textId="77777777" w:rsidR="00FF284E" w:rsidRDefault="00FF284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2EEBD78" id="Rectangle 4" o:spid="_x0000_s1031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" fillcolor="#b265f2 [3215]" stroked="f" strokeweight="1.25pt">
              <v:stroke endcap="round"/>
              <v:textbox>
                <w:txbxContent>
                  <w:p w14:paraId="7B9200A8" w14:textId="77777777" w:rsidR="00FF284E" w:rsidRDefault="00FF284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8786" w14:textId="77777777" w:rsidR="00FF284E" w:rsidRDefault="00EC13EA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6EDC7E8" wp14:editId="5B1AEDD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4839458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" fillcolor="#b469f2 [3121]" stroked="f" strokeweight="1.25pt">
              <v:fill color2="#a144ef [2881]" rotate="t" angle="348" colors="0 white;6554f white" focus="100%" type="gradient"/>
              <v:stroke endcap="round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2333CA" wp14:editId="6886885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B265F2" w:themeColor="background1"/>
                            </w:rPr>
                            <w:alias w:val="Title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10516D2" w14:textId="2560CC81" w:rsidR="00FF284E" w:rsidRDefault="00D822D8">
                              <w:pPr>
                                <w:jc w:val="center"/>
                                <w:rPr>
                                  <w:color w:val="B265F2" w:themeColor="background1"/>
                                </w:rPr>
                              </w:pPr>
                              <w:r>
                                <w:rPr>
                                  <w:color w:val="B265F2" w:themeColor="background1"/>
                                </w:rPr>
                                <w:t>REPORT ON UDEMY COURSES</w:t>
                              </w:r>
                            </w:p>
                          </w:sdtContent>
                        </w:sdt>
                        <w:p w14:paraId="6B49731E" w14:textId="77777777" w:rsidR="00FF284E" w:rsidRDefault="00FF284E">
                          <w:pPr>
                            <w:jc w:val="center"/>
                            <w:rPr>
                              <w:color w:val="B265F2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32333CA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klmgIAAK0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" fillcolor="#b265f2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B265F2" w:themeColor="background1"/>
                      </w:rPr>
                      <w:alias w:val="Title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10516D2" w14:textId="2560CC81" w:rsidR="00FF284E" w:rsidRDefault="00D822D8">
                        <w:pPr>
                          <w:jc w:val="center"/>
                          <w:rPr>
                            <w:color w:val="B265F2" w:themeColor="background1"/>
                          </w:rPr>
                        </w:pPr>
                        <w:r>
                          <w:rPr>
                            <w:color w:val="B265F2" w:themeColor="background1"/>
                          </w:rPr>
                          <w:t>REPORT ON UDEMY COURSES</w:t>
                        </w:r>
                      </w:p>
                    </w:sdtContent>
                  </w:sdt>
                  <w:p w14:paraId="6B49731E" w14:textId="77777777" w:rsidR="00FF284E" w:rsidRDefault="00FF284E">
                    <w:pPr>
                      <w:jc w:val="center"/>
                      <w:rPr>
                        <w:color w:val="B265F2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C28BDFC" wp14:editId="120D1A4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A4BE8A" w14:textId="77777777" w:rsidR="00FF284E" w:rsidRDefault="00FF284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C28BDFC" id="_x0000_s1033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" fillcolor="#b265f2 [3204]" stroked="f" strokeweight="1.25pt">
              <v:stroke endcap="round"/>
              <v:textbox>
                <w:txbxContent>
                  <w:p w14:paraId="4AA4BE8A" w14:textId="77777777" w:rsidR="00FF284E" w:rsidRDefault="00FF284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B501D0" wp14:editId="0A13460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56CC20" w14:textId="77777777" w:rsidR="00FF284E" w:rsidRDefault="00FF284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BB501D0" id="_x0000_s1034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" fillcolor="#b265f2 [3215]" stroked="f" strokeweight="1.25pt">
              <v:stroke endcap="round"/>
              <v:textbox>
                <w:txbxContent>
                  <w:p w14:paraId="6F56CC20" w14:textId="77777777" w:rsidR="00FF284E" w:rsidRDefault="00FF284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AB8309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53DD"/>
      </v:shape>
    </w:pict>
  </w:numPicBullet>
  <w:abstractNum w:abstractNumId="0" w15:restartNumberingAfterBreak="0">
    <w:nsid w:val="05C7465F"/>
    <w:multiLevelType w:val="hybridMultilevel"/>
    <w:tmpl w:val="FDF447F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6F0C"/>
    <w:multiLevelType w:val="multilevel"/>
    <w:tmpl w:val="C868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D590B"/>
    <w:multiLevelType w:val="hybridMultilevel"/>
    <w:tmpl w:val="6578448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86D9E"/>
    <w:multiLevelType w:val="hybridMultilevel"/>
    <w:tmpl w:val="2578B89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34A72"/>
    <w:multiLevelType w:val="hybridMultilevel"/>
    <w:tmpl w:val="7104119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05"/>
    <w:rsid w:val="000303F0"/>
    <w:rsid w:val="00056CD8"/>
    <w:rsid w:val="000A491D"/>
    <w:rsid w:val="00117036"/>
    <w:rsid w:val="00170EE4"/>
    <w:rsid w:val="001B5527"/>
    <w:rsid w:val="00204893"/>
    <w:rsid w:val="00225792"/>
    <w:rsid w:val="002C5FB9"/>
    <w:rsid w:val="003054CA"/>
    <w:rsid w:val="003240B7"/>
    <w:rsid w:val="0036596A"/>
    <w:rsid w:val="0037111A"/>
    <w:rsid w:val="00551459"/>
    <w:rsid w:val="00584160"/>
    <w:rsid w:val="005E77FE"/>
    <w:rsid w:val="00664164"/>
    <w:rsid w:val="006C6BC2"/>
    <w:rsid w:val="006D71E6"/>
    <w:rsid w:val="00757905"/>
    <w:rsid w:val="00760EF8"/>
    <w:rsid w:val="0078185B"/>
    <w:rsid w:val="007D20CC"/>
    <w:rsid w:val="00914FFB"/>
    <w:rsid w:val="00921E09"/>
    <w:rsid w:val="00937432"/>
    <w:rsid w:val="00AA3601"/>
    <w:rsid w:val="00B00B7D"/>
    <w:rsid w:val="00B51899"/>
    <w:rsid w:val="00CF445F"/>
    <w:rsid w:val="00D822D8"/>
    <w:rsid w:val="00E256C6"/>
    <w:rsid w:val="00E64EC8"/>
    <w:rsid w:val="00E80ED8"/>
    <w:rsid w:val="00EC13EA"/>
    <w:rsid w:val="00EE7892"/>
    <w:rsid w:val="00F24491"/>
    <w:rsid w:val="00F8784F"/>
    <w:rsid w:val="00FD42C5"/>
    <w:rsid w:val="00FD4C31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A1D2F"/>
  <w15:docId w15:val="{DB334173-6F13-4821-BABE-3C947124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265F2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B265F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915EB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265F2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C0D9E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C0D9E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B265F2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B265F2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915EB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8915EB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8915EB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B265F2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B265F2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B265F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C0D9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C0D9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B265F2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B265F2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8915EB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B265F2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B265F2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B265F2" w:themeColor="accent1"/>
        <w:left w:val="single" w:sz="36" w:space="8" w:color="B265F2" w:themeColor="accent1"/>
        <w:bottom w:val="single" w:sz="36" w:space="8" w:color="B265F2" w:themeColor="accent1"/>
        <w:right w:val="single" w:sz="36" w:space="8" w:color="B265F2" w:themeColor="accent1"/>
      </w:pBdr>
      <w:shd w:val="clear" w:color="auto" w:fill="B265F2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B265F2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B265F2" w:themeColor="background1"/>
      <w:sz w:val="21"/>
      <w:shd w:val="clear" w:color="auto" w:fill="B265F2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B265F2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B265F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265F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915EB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592AABDE814C02B96F6ED25659B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5D741-FEA0-41CD-AA94-FF495D23CB4E}"/>
      </w:docPartPr>
      <w:docPartBody>
        <w:p w:rsidR="00F94932" w:rsidRDefault="00E9018B">
          <w:pPr>
            <w:pStyle w:val="08592AABDE814C02B96F6ED25659BCC0"/>
          </w:pPr>
          <w:r>
            <w:t>[Type the document title]</w:t>
          </w:r>
        </w:p>
      </w:docPartBody>
    </w:docPart>
    <w:docPart>
      <w:docPartPr>
        <w:name w:val="97C36B75BB9F46C996BBCD6F86BE0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0DBC0-C5D2-40D9-B5AD-1C76E95FE2AD}"/>
      </w:docPartPr>
      <w:docPartBody>
        <w:p w:rsidR="00F94932" w:rsidRDefault="00E9018B">
          <w:pPr>
            <w:pStyle w:val="97C36B75BB9F46C996BBCD6F86BE0C15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[Type the document title]</w:t>
          </w:r>
        </w:p>
      </w:docPartBody>
    </w:docPart>
    <w:docPart>
      <w:docPartPr>
        <w:name w:val="3A0C71455BDF4E098967447B7C0CD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F72FC-113F-4024-9514-9721562F674C}"/>
      </w:docPartPr>
      <w:docPartBody>
        <w:p w:rsidR="00F94932" w:rsidRDefault="00E9018B">
          <w:pPr>
            <w:pStyle w:val="3A0C71455BDF4E098967447B7C0CD076"/>
          </w:pPr>
          <w:r>
            <w:rPr>
              <w:color w:val="E7E6E6" w:themeColor="background2"/>
            </w:rPr>
            <w:t>[Type the document subtitle]</w:t>
          </w:r>
        </w:p>
      </w:docPartBody>
    </w:docPart>
    <w:docPart>
      <w:docPartPr>
        <w:name w:val="31ED2068335E412EB43C47A0835F8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2CF72-CB82-4EFD-8667-61B05C6AC4CA}"/>
      </w:docPartPr>
      <w:docPartBody>
        <w:p w:rsidR="00F94932" w:rsidRDefault="00E9018B">
          <w:pPr>
            <w:pStyle w:val="31ED2068335E412EB43C47A0835F8326"/>
          </w:pPr>
          <w:r>
            <w:rPr>
              <w:color w:val="E7E6E6" w:themeColor="background2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2C547F6749674211B634CE5B28F6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BC100-4FB7-4307-8E8A-8047D074FDE6}"/>
      </w:docPartPr>
      <w:docPartBody>
        <w:p w:rsidR="00F94932" w:rsidRDefault="00E9018B">
          <w:pPr>
            <w:pStyle w:val="2C547F6749674211B634CE5B28F68F75"/>
          </w:pPr>
          <w:r>
            <w:rPr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D1"/>
    <w:rsid w:val="00312B1D"/>
    <w:rsid w:val="009175FE"/>
    <w:rsid w:val="009C30D1"/>
    <w:rsid w:val="00E9018B"/>
    <w:rsid w:val="00F9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0D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z w:val="32"/>
      <w:szCs w:val="28"/>
      <w:lang w:val="en-US"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0D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0D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496" w:themeColor="accent1" w:themeShade="BF"/>
      <w:sz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592AABDE814C02B96F6ED25659BCC0">
    <w:name w:val="08592AABDE814C02B96F6ED25659BCC0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C30D1"/>
    <w:rPr>
      <w:rFonts w:asciiTheme="majorHAnsi" w:eastAsiaTheme="majorEastAsia" w:hAnsiTheme="majorHAnsi" w:cstheme="majorBidi"/>
      <w:bCs/>
      <w:color w:val="4472C4" w:themeColor="accent1"/>
      <w:sz w:val="32"/>
      <w:szCs w:val="28"/>
      <w:lang w:val="en-US"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sid w:val="009C30D1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9C30D1"/>
    <w:rPr>
      <w:rFonts w:eastAsiaTheme="majorEastAsia" w:cstheme="majorBidi"/>
      <w:b/>
      <w:bCs/>
      <w:color w:val="2F5496" w:themeColor="accent1" w:themeShade="BF"/>
      <w:sz w:val="24"/>
      <w:lang w:val="en-US" w:eastAsia="ko-KR"/>
    </w:rPr>
  </w:style>
  <w:style w:type="paragraph" w:customStyle="1" w:styleId="97C36B75BB9F46C996BBCD6F86BE0C15">
    <w:name w:val="97C36B75BB9F46C996BBCD6F86BE0C15"/>
  </w:style>
  <w:style w:type="paragraph" w:customStyle="1" w:styleId="3A0C71455BDF4E098967447B7C0CD076">
    <w:name w:val="3A0C71455BDF4E098967447B7C0CD076"/>
  </w:style>
  <w:style w:type="paragraph" w:customStyle="1" w:styleId="31ED2068335E412EB43C47A0835F8326">
    <w:name w:val="31ED2068335E412EB43C47A0835F8326"/>
  </w:style>
  <w:style w:type="paragraph" w:customStyle="1" w:styleId="2C547F6749674211B634CE5B28F68F75">
    <w:name w:val="2C547F6749674211B634CE5B28F68F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lice">
  <a:themeElements>
    <a:clrScheme name="Custom 9">
      <a:dk1>
        <a:sysClr val="windowText" lastClr="000000"/>
      </a:dk1>
      <a:lt1>
        <a:srgbClr val="B265F2"/>
      </a:lt1>
      <a:dk2>
        <a:srgbClr val="B265F2"/>
      </a:dk2>
      <a:lt2>
        <a:srgbClr val="B265F2"/>
      </a:lt2>
      <a:accent1>
        <a:srgbClr val="B265F2"/>
      </a:accent1>
      <a:accent2>
        <a:srgbClr val="B265F2"/>
      </a:accent2>
      <a:accent3>
        <a:srgbClr val="B265F2"/>
      </a:accent3>
      <a:accent4>
        <a:srgbClr val="CF9FF7"/>
      </a:accent4>
      <a:accent5>
        <a:srgbClr val="CF9FF7"/>
      </a:accent5>
      <a:accent6>
        <a:srgbClr val="CF9FF7"/>
      </a:accent6>
      <a:hlink>
        <a:srgbClr val="B265F2"/>
      </a:hlink>
      <a:folHlink>
        <a:srgbClr val="B265F2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Summary Findings: Free Courses offered on the Udemy online course platform have the most subscribers. The Web development Subject-free version is the prevalent pull of subscribers to the online platform. As a result, the total lectures for this course are high as well as its content duration. Further, reviews are mostly shared from this student pool.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577219-AEDE-4F83-AA1A-2AAFF553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</Template>
  <TotalTime>461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ON UDEMY COURSES</vt:lpstr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UDEMY COURSES</dc:title>
  <dc:subject>Power BI Analysis</dc:subject>
  <dc:creator>Sakyiwaa</dc:creator>
  <cp:lastModifiedBy>Joycelyn Otoo</cp:lastModifiedBy>
  <cp:revision>21</cp:revision>
  <dcterms:created xsi:type="dcterms:W3CDTF">2024-09-14T18:35:00Z</dcterms:created>
  <dcterms:modified xsi:type="dcterms:W3CDTF">2024-09-15T21:23:00Z</dcterms:modified>
</cp:coreProperties>
</file>